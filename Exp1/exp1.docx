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109A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410DECBB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7AB9B8A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D7AF4CC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1317240D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E3FABBB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BAC110D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2021300108</w:t>
            </w:r>
          </w:p>
        </w:tc>
      </w:tr>
      <w:tr w:rsidR="007E47CF" w:rsidRPr="00A44771" w14:paraId="44DB125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9CEB1CE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98816B0" w14:textId="505A9617" w:rsidR="007E47CF" w:rsidRPr="005F3AA4" w:rsidRDefault="005F3AA4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1</w:t>
            </w:r>
          </w:p>
        </w:tc>
      </w:tr>
      <w:tr w:rsidR="005F3AA4" w:rsidRPr="00A44771" w14:paraId="24DB7661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04C2244" w14:textId="0632A7C8" w:rsidR="005F3AA4" w:rsidRPr="00A44771" w:rsidRDefault="005F3AA4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</w:rPr>
              <w:t>Course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3CB2F1F" w14:textId="392A746B" w:rsidR="005F3AA4" w:rsidRDefault="005F3AA4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OECS4, Human Machine Interaction</w:t>
            </w:r>
          </w:p>
        </w:tc>
      </w:tr>
    </w:tbl>
    <w:p w14:paraId="235A5FA1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1CF944AB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D1371C9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E01251A" w14:textId="21DE74F0" w:rsidR="007E47CF" w:rsidRPr="005F3AA4" w:rsidRDefault="005F3AA4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5F3AA4">
              <w:rPr>
                <w:rFonts w:ascii="Comic Sans MS" w:eastAsia="Times New Roman" w:hAnsi="Comic Sans MS" w:cs="Times New Roman"/>
                <w:b/>
                <w:bCs/>
              </w:rPr>
              <w:t>To Study of open source UX tools (</w:t>
            </w:r>
            <w:proofErr w:type="spellStart"/>
            <w:r w:rsidRPr="005F3AA4">
              <w:rPr>
                <w:rFonts w:ascii="Comic Sans MS" w:eastAsia="Times New Roman" w:hAnsi="Comic Sans MS" w:cs="Times New Roman"/>
                <w:b/>
                <w:bCs/>
              </w:rPr>
              <w:t>Justinmind</w:t>
            </w:r>
            <w:proofErr w:type="spellEnd"/>
            <w:r w:rsidRPr="005F3AA4">
              <w:rPr>
                <w:rFonts w:ascii="Comic Sans MS" w:eastAsia="Times New Roman" w:hAnsi="Comic Sans MS" w:cs="Times New Roman"/>
                <w:b/>
                <w:bCs/>
              </w:rPr>
              <w:t xml:space="preserve"> Prototype, </w:t>
            </w:r>
            <w:proofErr w:type="spellStart"/>
            <w:r w:rsidRPr="005F3AA4">
              <w:rPr>
                <w:rFonts w:ascii="Comic Sans MS" w:eastAsia="Times New Roman" w:hAnsi="Comic Sans MS" w:cs="Times New Roman"/>
                <w:b/>
                <w:bCs/>
              </w:rPr>
              <w:t>Pidoco</w:t>
            </w:r>
            <w:proofErr w:type="spellEnd"/>
            <w:r w:rsidRPr="005F3AA4">
              <w:rPr>
                <w:rFonts w:ascii="Comic Sans MS" w:eastAsia="Times New Roman" w:hAnsi="Comic Sans MS" w:cs="Times New Roman"/>
                <w:b/>
                <w:bCs/>
              </w:rPr>
              <w:t>,</w:t>
            </w:r>
            <w:r>
              <w:rPr>
                <w:rFonts w:ascii="Comic Sans MS" w:eastAsia="Times New Roman" w:hAnsi="Comic Sans MS" w:cs="Times New Roman"/>
                <w:b/>
                <w:bCs/>
              </w:rPr>
              <w:t xml:space="preserve"> </w:t>
            </w:r>
            <w:r w:rsidRPr="005F3AA4">
              <w:rPr>
                <w:rFonts w:ascii="Comic Sans MS" w:eastAsia="Times New Roman" w:hAnsi="Comic Sans MS" w:cs="Times New Roman"/>
                <w:b/>
                <w:bCs/>
              </w:rPr>
              <w:t>Figma, Marvel Prototype) and create a simple design for a given problem definition.</w:t>
            </w:r>
          </w:p>
        </w:tc>
      </w:tr>
      <w:tr w:rsidR="007E47CF" w:rsidRPr="00A44771" w14:paraId="4E046C2E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1CC0F04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PROBLEM </w:t>
            </w:r>
            <w:r w:rsidR="00B34629">
              <w:rPr>
                <w:rFonts w:ascii="Comic Sans MS" w:eastAsia="Times New Roman" w:hAnsi="Comic Sans MS" w:cs="Times New Roman"/>
                <w:b/>
              </w:rPr>
              <w:t>DEFINITION</w:t>
            </w:r>
            <w:r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C68DD74" w14:textId="32C5E060" w:rsidR="007E47CF" w:rsidRPr="005F3AA4" w:rsidRDefault="005F3AA4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Create a website design for the </w:t>
            </w:r>
            <w:r>
              <w:rPr>
                <w:rFonts w:ascii="Comic Sans MS" w:eastAsia="Times New Roman" w:hAnsi="Comic Sans MS" w:cs="Times New Roman"/>
                <w:b/>
                <w:bCs/>
              </w:rPr>
              <w:t xml:space="preserve">Oculus, IPL Auction 2024, </w:t>
            </w:r>
            <w:r>
              <w:rPr>
                <w:rFonts w:ascii="Comic Sans MS" w:eastAsia="Times New Roman" w:hAnsi="Comic Sans MS" w:cs="Times New Roman"/>
              </w:rPr>
              <w:t>Event</w:t>
            </w:r>
          </w:p>
        </w:tc>
      </w:tr>
      <w:tr w:rsidR="007E47CF" w:rsidRPr="00A44771" w14:paraId="35F61018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AB6EDAA" w14:textId="77777777" w:rsidR="007E47CF" w:rsidRPr="00A44771" w:rsidRDefault="00915CD8">
            <w:pPr>
              <w:spacing w:line="240" w:lineRule="auto"/>
              <w:rPr>
                <w:rFonts w:ascii="Comic Sans MS" w:hAnsi="Comic Sans MS"/>
              </w:rPr>
            </w:pPr>
            <w:r>
              <w:rPr>
                <w:rFonts w:ascii="Comic Sans MS" w:eastAsia="Times New Roman" w:hAnsi="Comic Sans MS" w:cs="Times New Roman"/>
                <w:b/>
              </w:rPr>
              <w:t>THEORY</w:t>
            </w:r>
            <w:r w:rsidR="009933A8" w:rsidRPr="00A44771">
              <w:rPr>
                <w:rFonts w:ascii="Comic Sans MS" w:eastAsia="Times New Roman" w:hAnsi="Comic Sans MS" w:cs="Times New Roman"/>
                <w:b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6C85B23" w14:textId="555C12D0" w:rsidR="007E47CF" w:rsidRPr="002470B1" w:rsidRDefault="007E5723">
            <w:pPr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</w:rPr>
            </w:pPr>
            <w:r w:rsidRPr="002470B1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</w:rPr>
              <w:t>Comparison of UI Design tools:</w:t>
            </w:r>
          </w:p>
          <w:p w14:paraId="6E020462" w14:textId="209354DC" w:rsidR="007E5723" w:rsidRPr="00A44771" w:rsidRDefault="00BE1786">
            <w:pPr>
              <w:rPr>
                <w:rFonts w:ascii="Comic Sans MS" w:eastAsia="Times New Roman" w:hAnsi="Comic Sans MS" w:cs="Times New Roman"/>
              </w:rPr>
            </w:pPr>
            <w:r w:rsidRPr="002470B1">
              <w:rPr>
                <w:rFonts w:ascii="Comic Sans MS" w:eastAsia="Times New Roman" w:hAnsi="Comic Sans MS" w:cs="Times New Roman"/>
                <w:noProof/>
              </w:rPr>
              <w:drawing>
                <wp:inline distT="0" distB="0" distL="0" distR="0" wp14:anchorId="3DEDB889" wp14:editId="5474D16E">
                  <wp:extent cx="4480560" cy="42214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0560" cy="422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6F658E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A97C34A" w14:textId="184402FB" w:rsidR="007E47CF" w:rsidRDefault="002470B1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2470B1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</w:rPr>
              <w:lastRenderedPageBreak/>
              <w:t>Steps to Create a Prototype in Figma:</w:t>
            </w:r>
          </w:p>
          <w:p w14:paraId="5B46E3A7" w14:textId="77777777" w:rsidR="002470B1" w:rsidRPr="002470B1" w:rsidRDefault="002470B1" w:rsidP="002470B1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2470B1">
              <w:rPr>
                <w:rFonts w:ascii="Comic Sans MS" w:eastAsia="Times New Roman" w:hAnsi="Comic Sans MS" w:cs="Times New Roman"/>
                <w:b/>
                <w:bCs/>
              </w:rPr>
              <w:t>1. Create a New Figma File:</w:t>
            </w:r>
          </w:p>
          <w:p w14:paraId="788C57EA" w14:textId="77777777" w:rsidR="002470B1" w:rsidRPr="002470B1" w:rsidRDefault="002470B1" w:rsidP="002470B1">
            <w:pPr>
              <w:rPr>
                <w:rFonts w:ascii="Comic Sans MS" w:eastAsia="Times New Roman" w:hAnsi="Comic Sans MS" w:cs="Times New Roman"/>
              </w:rPr>
            </w:pPr>
            <w:r w:rsidRPr="002470B1">
              <w:rPr>
                <w:rFonts w:ascii="Comic Sans MS" w:eastAsia="Times New Roman" w:hAnsi="Comic Sans MS" w:cs="Times New Roman"/>
              </w:rPr>
              <w:t>Open Figma and create a new file for your project.</w:t>
            </w:r>
          </w:p>
          <w:p w14:paraId="375B1199" w14:textId="77777777" w:rsidR="002470B1" w:rsidRDefault="002470B1" w:rsidP="002470B1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4A42BC5E" w14:textId="3BBEF0D3" w:rsidR="002470B1" w:rsidRPr="002470B1" w:rsidRDefault="002470B1" w:rsidP="002470B1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2470B1">
              <w:rPr>
                <w:rFonts w:ascii="Comic Sans MS" w:eastAsia="Times New Roman" w:hAnsi="Comic Sans MS" w:cs="Times New Roman"/>
                <w:b/>
                <w:bCs/>
              </w:rPr>
              <w:t>2. Design Your Screens:</w:t>
            </w:r>
          </w:p>
          <w:p w14:paraId="7D412BB9" w14:textId="77777777" w:rsidR="002470B1" w:rsidRPr="002470B1" w:rsidRDefault="002470B1" w:rsidP="002470B1">
            <w:pPr>
              <w:rPr>
                <w:rFonts w:ascii="Comic Sans MS" w:eastAsia="Times New Roman" w:hAnsi="Comic Sans MS" w:cs="Times New Roman"/>
              </w:rPr>
            </w:pPr>
            <w:r w:rsidRPr="002470B1">
              <w:rPr>
                <w:rFonts w:ascii="Comic Sans MS" w:eastAsia="Times New Roman" w:hAnsi="Comic Sans MS" w:cs="Times New Roman"/>
              </w:rPr>
              <w:t>Design each screen of your prototype using Figma's design tools.</w:t>
            </w:r>
          </w:p>
          <w:p w14:paraId="483766A5" w14:textId="77777777" w:rsidR="002470B1" w:rsidRPr="002470B1" w:rsidRDefault="002470B1" w:rsidP="002470B1">
            <w:pPr>
              <w:rPr>
                <w:rFonts w:ascii="Comic Sans MS" w:eastAsia="Times New Roman" w:hAnsi="Comic Sans MS" w:cs="Times New Roman"/>
              </w:rPr>
            </w:pPr>
            <w:r w:rsidRPr="002470B1">
              <w:rPr>
                <w:rFonts w:ascii="Comic Sans MS" w:eastAsia="Times New Roman" w:hAnsi="Comic Sans MS" w:cs="Times New Roman"/>
              </w:rPr>
              <w:t>Use frames to organize your content and establish the flow of your prototype.</w:t>
            </w:r>
          </w:p>
          <w:p w14:paraId="049656EC" w14:textId="77777777" w:rsidR="002470B1" w:rsidRPr="002470B1" w:rsidRDefault="002470B1" w:rsidP="002470B1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412AF36A" w14:textId="169157FB" w:rsidR="002470B1" w:rsidRPr="002470B1" w:rsidRDefault="002470B1" w:rsidP="002470B1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2470B1">
              <w:rPr>
                <w:rFonts w:ascii="Comic Sans MS" w:eastAsia="Times New Roman" w:hAnsi="Comic Sans MS" w:cs="Times New Roman"/>
                <w:b/>
                <w:bCs/>
              </w:rPr>
              <w:t>3. Add Artboards:</w:t>
            </w:r>
          </w:p>
          <w:p w14:paraId="27C8EE12" w14:textId="77777777" w:rsidR="002470B1" w:rsidRPr="002470B1" w:rsidRDefault="002470B1" w:rsidP="002470B1">
            <w:pPr>
              <w:rPr>
                <w:rFonts w:ascii="Comic Sans MS" w:eastAsia="Times New Roman" w:hAnsi="Comic Sans MS" w:cs="Times New Roman"/>
              </w:rPr>
            </w:pPr>
            <w:r w:rsidRPr="002470B1">
              <w:rPr>
                <w:rFonts w:ascii="Comic Sans MS" w:eastAsia="Times New Roman" w:hAnsi="Comic Sans MS" w:cs="Times New Roman"/>
              </w:rPr>
              <w:t>For each screen, create an artboard to define the visible area.</w:t>
            </w:r>
          </w:p>
          <w:p w14:paraId="6261E3BB" w14:textId="77777777" w:rsidR="002470B1" w:rsidRPr="002470B1" w:rsidRDefault="002470B1" w:rsidP="002470B1">
            <w:pPr>
              <w:rPr>
                <w:rFonts w:ascii="Comic Sans MS" w:eastAsia="Times New Roman" w:hAnsi="Comic Sans MS" w:cs="Times New Roman"/>
              </w:rPr>
            </w:pPr>
            <w:r w:rsidRPr="002470B1">
              <w:rPr>
                <w:rFonts w:ascii="Comic Sans MS" w:eastAsia="Times New Roman" w:hAnsi="Comic Sans MS" w:cs="Times New Roman"/>
              </w:rPr>
              <w:t>Choose a device template or set custom dimensions based on your project requirements.</w:t>
            </w:r>
          </w:p>
          <w:p w14:paraId="62DF017A" w14:textId="77777777" w:rsidR="002470B1" w:rsidRPr="002470B1" w:rsidRDefault="002470B1" w:rsidP="002470B1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6D69DAC0" w14:textId="20489F61" w:rsidR="002470B1" w:rsidRPr="002470B1" w:rsidRDefault="002470B1" w:rsidP="002470B1">
            <w:pPr>
              <w:rPr>
                <w:rFonts w:ascii="Comic Sans MS" w:eastAsia="Times New Roman" w:hAnsi="Comic Sans MS" w:cs="Times New Roman"/>
              </w:rPr>
            </w:pPr>
            <w:r w:rsidRPr="002470B1">
              <w:rPr>
                <w:rFonts w:ascii="Comic Sans MS" w:eastAsia="Times New Roman" w:hAnsi="Comic Sans MS" w:cs="Times New Roman"/>
                <w:b/>
                <w:bCs/>
              </w:rPr>
              <w:t>4. Design Interactive Elements:</w:t>
            </w:r>
          </w:p>
          <w:p w14:paraId="5EF5310B" w14:textId="336085AB" w:rsidR="002470B1" w:rsidRPr="002470B1" w:rsidRDefault="002470B1" w:rsidP="002470B1">
            <w:pPr>
              <w:rPr>
                <w:rFonts w:ascii="Comic Sans MS" w:eastAsia="Times New Roman" w:hAnsi="Comic Sans MS" w:cs="Times New Roman"/>
              </w:rPr>
            </w:pPr>
            <w:r w:rsidRPr="002470B1">
              <w:rPr>
                <w:rFonts w:ascii="Comic Sans MS" w:eastAsia="Times New Roman" w:hAnsi="Comic Sans MS" w:cs="Times New Roman"/>
              </w:rPr>
              <w:t>Identify interactive elements like buttons, links, or input fields on each screen. Customize these elements using Figma's design tools.</w:t>
            </w:r>
          </w:p>
          <w:p w14:paraId="1B7E860E" w14:textId="77777777" w:rsidR="002470B1" w:rsidRDefault="002470B1" w:rsidP="002470B1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3BD87E70" w14:textId="18F4B7C8" w:rsidR="002470B1" w:rsidRPr="002470B1" w:rsidRDefault="002470B1" w:rsidP="002470B1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2470B1">
              <w:rPr>
                <w:rFonts w:ascii="Comic Sans MS" w:eastAsia="Times New Roman" w:hAnsi="Comic Sans MS" w:cs="Times New Roman"/>
                <w:b/>
                <w:bCs/>
              </w:rPr>
              <w:t>5. Create Components:</w:t>
            </w:r>
          </w:p>
          <w:p w14:paraId="7B775917" w14:textId="77777777" w:rsidR="002470B1" w:rsidRPr="002470B1" w:rsidRDefault="002470B1" w:rsidP="002470B1">
            <w:pPr>
              <w:rPr>
                <w:rFonts w:ascii="Comic Sans MS" w:eastAsia="Times New Roman" w:hAnsi="Comic Sans MS" w:cs="Times New Roman"/>
              </w:rPr>
            </w:pPr>
            <w:r w:rsidRPr="002470B1">
              <w:rPr>
                <w:rFonts w:ascii="Comic Sans MS" w:eastAsia="Times New Roman" w:hAnsi="Comic Sans MS" w:cs="Times New Roman"/>
              </w:rPr>
              <w:t>Convert interactive elements into components for reusability.</w:t>
            </w:r>
          </w:p>
          <w:p w14:paraId="2CA1AF5C" w14:textId="77777777" w:rsidR="002470B1" w:rsidRPr="002470B1" w:rsidRDefault="002470B1" w:rsidP="002470B1">
            <w:pPr>
              <w:rPr>
                <w:rFonts w:ascii="Comic Sans MS" w:eastAsia="Times New Roman" w:hAnsi="Comic Sans MS" w:cs="Times New Roman"/>
              </w:rPr>
            </w:pPr>
            <w:r w:rsidRPr="002470B1">
              <w:rPr>
                <w:rFonts w:ascii="Comic Sans MS" w:eastAsia="Times New Roman" w:hAnsi="Comic Sans MS" w:cs="Times New Roman"/>
              </w:rPr>
              <w:t>This is especially useful for maintaining consistency across your design.</w:t>
            </w:r>
          </w:p>
          <w:p w14:paraId="1CFFA204" w14:textId="77777777" w:rsidR="002470B1" w:rsidRPr="002470B1" w:rsidRDefault="002470B1" w:rsidP="002470B1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5D083477" w14:textId="15F72E93" w:rsidR="002470B1" w:rsidRPr="002470B1" w:rsidRDefault="002470B1" w:rsidP="002470B1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2470B1">
              <w:rPr>
                <w:rFonts w:ascii="Comic Sans MS" w:eastAsia="Times New Roman" w:hAnsi="Comic Sans MS" w:cs="Times New Roman"/>
                <w:b/>
                <w:bCs/>
              </w:rPr>
              <w:t>6. Set Up Navigation:</w:t>
            </w:r>
          </w:p>
          <w:p w14:paraId="1ED1A7E7" w14:textId="77777777" w:rsidR="002470B1" w:rsidRPr="002470B1" w:rsidRDefault="002470B1" w:rsidP="002470B1">
            <w:pPr>
              <w:rPr>
                <w:rFonts w:ascii="Comic Sans MS" w:eastAsia="Times New Roman" w:hAnsi="Comic Sans MS" w:cs="Times New Roman"/>
              </w:rPr>
            </w:pPr>
            <w:r w:rsidRPr="002470B1">
              <w:rPr>
                <w:rFonts w:ascii="Comic Sans MS" w:eastAsia="Times New Roman" w:hAnsi="Comic Sans MS" w:cs="Times New Roman"/>
              </w:rPr>
              <w:t>Define how users will navigate between screens by linking elements.</w:t>
            </w:r>
          </w:p>
          <w:p w14:paraId="6C230742" w14:textId="77777777" w:rsidR="002470B1" w:rsidRPr="002470B1" w:rsidRDefault="002470B1" w:rsidP="002470B1">
            <w:pPr>
              <w:rPr>
                <w:rFonts w:ascii="Comic Sans MS" w:eastAsia="Times New Roman" w:hAnsi="Comic Sans MS" w:cs="Times New Roman"/>
              </w:rPr>
            </w:pPr>
            <w:r w:rsidRPr="002470B1">
              <w:rPr>
                <w:rFonts w:ascii="Comic Sans MS" w:eastAsia="Times New Roman" w:hAnsi="Comic Sans MS" w:cs="Times New Roman"/>
              </w:rPr>
              <w:t>Select an interactive element, click the "Prototype" tab, and drag the connection to the target screen.</w:t>
            </w:r>
          </w:p>
          <w:p w14:paraId="2E400497" w14:textId="77777777" w:rsidR="002470B1" w:rsidRDefault="002470B1" w:rsidP="002470B1">
            <w:pPr>
              <w:rPr>
                <w:rFonts w:ascii="Comic Sans MS" w:eastAsia="Times New Roman" w:hAnsi="Comic Sans MS" w:cs="Times New Roman"/>
                <w:b/>
                <w:bCs/>
              </w:rPr>
            </w:pPr>
          </w:p>
          <w:p w14:paraId="4FE04365" w14:textId="68FCE2EE" w:rsidR="002470B1" w:rsidRPr="002470B1" w:rsidRDefault="002470B1" w:rsidP="002470B1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2470B1">
              <w:rPr>
                <w:rFonts w:ascii="Comic Sans MS" w:eastAsia="Times New Roman" w:hAnsi="Comic Sans MS" w:cs="Times New Roman"/>
                <w:b/>
                <w:bCs/>
              </w:rPr>
              <w:t>7. Define Interactions:</w:t>
            </w:r>
          </w:p>
          <w:p w14:paraId="57177F5A" w14:textId="1192AAFF" w:rsidR="002470B1" w:rsidRDefault="002470B1" w:rsidP="002470B1">
            <w:pPr>
              <w:rPr>
                <w:rFonts w:ascii="Comic Sans MS" w:eastAsia="Times New Roman" w:hAnsi="Comic Sans MS" w:cs="Times New Roman"/>
              </w:rPr>
            </w:pPr>
            <w:r w:rsidRPr="002470B1">
              <w:rPr>
                <w:rFonts w:ascii="Comic Sans MS" w:eastAsia="Times New Roman" w:hAnsi="Comic Sans MS" w:cs="Times New Roman"/>
              </w:rPr>
              <w:t>Specify interactions for each link, such as transition effects or animations.</w:t>
            </w:r>
            <w:r>
              <w:rPr>
                <w:rFonts w:ascii="Comic Sans MS" w:eastAsia="Times New Roman" w:hAnsi="Comic Sans MS" w:cs="Times New Roman"/>
              </w:rPr>
              <w:t xml:space="preserve"> </w:t>
            </w:r>
            <w:r w:rsidRPr="002470B1">
              <w:rPr>
                <w:rFonts w:ascii="Comic Sans MS" w:eastAsia="Times New Roman" w:hAnsi="Comic Sans MS" w:cs="Times New Roman"/>
              </w:rPr>
              <w:t>Adjust transition types, durations, and easing options to enhance the user experience.</w:t>
            </w:r>
          </w:p>
          <w:p w14:paraId="6B3B522F" w14:textId="77777777" w:rsidR="002470B1" w:rsidRPr="002470B1" w:rsidRDefault="002470B1" w:rsidP="002470B1">
            <w:pPr>
              <w:rPr>
                <w:rFonts w:ascii="Comic Sans MS" w:eastAsia="Times New Roman" w:hAnsi="Comic Sans MS" w:cs="Times New Roman"/>
              </w:rPr>
            </w:pPr>
          </w:p>
          <w:p w14:paraId="4B6D773F" w14:textId="3B7D8945" w:rsidR="002470B1" w:rsidRPr="002470B1" w:rsidRDefault="002470B1" w:rsidP="002470B1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2470B1">
              <w:rPr>
                <w:rFonts w:ascii="Comic Sans MS" w:eastAsia="Times New Roman" w:hAnsi="Comic Sans MS" w:cs="Times New Roman"/>
                <w:b/>
                <w:bCs/>
              </w:rPr>
              <w:t>9. Preview Your Prototype:</w:t>
            </w:r>
          </w:p>
          <w:p w14:paraId="41849503" w14:textId="77777777" w:rsidR="002470B1" w:rsidRPr="002470B1" w:rsidRDefault="002470B1" w:rsidP="002470B1">
            <w:pPr>
              <w:rPr>
                <w:rFonts w:ascii="Comic Sans MS" w:eastAsia="Times New Roman" w:hAnsi="Comic Sans MS" w:cs="Times New Roman"/>
              </w:rPr>
            </w:pPr>
            <w:r w:rsidRPr="002470B1">
              <w:rPr>
                <w:rFonts w:ascii="Comic Sans MS" w:eastAsia="Times New Roman" w:hAnsi="Comic Sans MS" w:cs="Times New Roman"/>
              </w:rPr>
              <w:t>Click the "Present" button to enter prototype mode.</w:t>
            </w:r>
          </w:p>
          <w:p w14:paraId="51BC0AC5" w14:textId="5A07F348" w:rsidR="007E47CF" w:rsidRPr="002470B1" w:rsidRDefault="002470B1">
            <w:pPr>
              <w:rPr>
                <w:rFonts w:ascii="Comic Sans MS" w:eastAsia="Times New Roman" w:hAnsi="Comic Sans MS" w:cs="Times New Roman"/>
                <w:b/>
                <w:bCs/>
              </w:rPr>
            </w:pPr>
            <w:r w:rsidRPr="002470B1">
              <w:rPr>
                <w:rFonts w:ascii="Comic Sans MS" w:eastAsia="Times New Roman" w:hAnsi="Comic Sans MS" w:cs="Times New Roman"/>
              </w:rPr>
              <w:t>Interact with your design to test navigation and transitions.</w:t>
            </w:r>
          </w:p>
        </w:tc>
      </w:tr>
      <w:tr w:rsidR="007E47CF" w:rsidRPr="00A44771" w14:paraId="6C54A9E3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DDB2626" w14:textId="732667ED" w:rsidR="00701A07" w:rsidRPr="00701A07" w:rsidRDefault="002470B1">
            <w:pPr>
              <w:spacing w:line="240" w:lineRule="auto"/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</w:pPr>
            <w:r w:rsidRPr="00701A07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lastRenderedPageBreak/>
              <w:t>IPL AUCTION 2024 Website</w:t>
            </w:r>
            <w:r w:rsidR="00701A07" w:rsidRPr="00701A07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:</w:t>
            </w:r>
          </w:p>
          <w:p w14:paraId="1A9ADC74" w14:textId="77777777" w:rsidR="00701A07" w:rsidRPr="00701A07" w:rsidRDefault="00701A07">
            <w:pPr>
              <w:spacing w:line="240" w:lineRule="auto"/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</w:pPr>
            <w:r w:rsidRPr="00701A07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1. Figma:</w:t>
            </w:r>
          </w:p>
          <w:p w14:paraId="4AA2A002" w14:textId="71750269" w:rsidR="00701A07" w:rsidRDefault="00BE1786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 w:rsidRPr="00BE1786">
              <w:rPr>
                <w:rFonts w:ascii="Comic Sans MS" w:eastAsia="Times New Roman" w:hAnsi="Comic Sans MS" w:cs="Times New Roman"/>
                <w:b/>
                <w:noProof/>
              </w:rPr>
              <w:drawing>
                <wp:inline distT="0" distB="0" distL="0" distR="0" wp14:anchorId="512725C7" wp14:editId="760D25EE">
                  <wp:extent cx="2994660" cy="5509260"/>
                  <wp:effectExtent l="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660" cy="550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1786">
              <w:rPr>
                <w:rFonts w:ascii="Comic Sans MS" w:eastAsia="Times New Roman" w:hAnsi="Comic Sans MS" w:cs="Times New Roman"/>
                <w:b/>
                <w:noProof/>
              </w:rPr>
              <w:drawing>
                <wp:inline distT="0" distB="0" distL="0" distR="0" wp14:anchorId="23B358FE" wp14:editId="43E83354">
                  <wp:extent cx="2941320" cy="5509260"/>
                  <wp:effectExtent l="0" t="0" r="0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320" cy="550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C57306" w14:textId="77777777" w:rsidR="00701A07" w:rsidRDefault="00701A07" w:rsidP="00BE1786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  <w:p w14:paraId="17A4B448" w14:textId="77777777" w:rsidR="00F160F7" w:rsidRDefault="00F160F7" w:rsidP="00BE1786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</w:rPr>
              <w:t>Figma File Link:</w:t>
            </w:r>
          </w:p>
          <w:p w14:paraId="1A09281D" w14:textId="43D774F5" w:rsidR="00F160F7" w:rsidRPr="00A44771" w:rsidRDefault="00F160F7" w:rsidP="00BE1786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hyperlink r:id="rId9" w:history="1">
              <w:r w:rsidRPr="00134E5A">
                <w:rPr>
                  <w:rStyle w:val="Hyperlink"/>
                  <w:rFonts w:ascii="Comic Sans MS" w:eastAsia="Times New Roman" w:hAnsi="Comic Sans MS" w:cs="Times New Roman"/>
                  <w:b/>
                </w:rPr>
                <w:t>https://www.figma.com/file/7lkiKavEQ3DFPKCgB2QgQK/HMI-Experiment-1?type=design&amp;node-id=0%3A1&amp;mode=design&amp;t=28LaOgNV6S1EtdKJ-1</w:t>
              </w:r>
            </w:hyperlink>
            <w:r>
              <w:rPr>
                <w:rFonts w:ascii="Comic Sans MS" w:eastAsia="Times New Roman" w:hAnsi="Comic Sans MS" w:cs="Times New Roman"/>
                <w:b/>
              </w:rPr>
              <w:t xml:space="preserve"> </w:t>
            </w:r>
          </w:p>
        </w:tc>
      </w:tr>
      <w:tr w:rsidR="007E47CF" w:rsidRPr="00A44771" w14:paraId="6D00B29B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7066301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B10C275" w14:textId="6EB7DF11" w:rsidR="007E47CF" w:rsidRPr="00A44771" w:rsidRDefault="002470B1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In this experiment, we learned about the various platforms available for UI designing. We did a comparison between all of them and found Figma as the all-round best option for beginners. We also learned how to create prototypes for a website in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bpth</w:t>
            </w:r>
            <w:proofErr w:type="spellEnd"/>
            <w:r>
              <w:rPr>
                <w:rFonts w:ascii="Comic Sans MS" w:eastAsia="Times New Roman" w:hAnsi="Comic Sans MS" w:cs="Times New Roman"/>
              </w:rPr>
              <w:t xml:space="preserve"> Figma and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Justinmind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.</w:t>
            </w:r>
          </w:p>
        </w:tc>
      </w:tr>
    </w:tbl>
    <w:p w14:paraId="4ED0D5AD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277BCE">
      <w:footerReference w:type="default" r:id="rId10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ACD07" w14:textId="77777777" w:rsidR="00277BCE" w:rsidRDefault="00277BCE" w:rsidP="00B34629">
      <w:pPr>
        <w:spacing w:line="240" w:lineRule="auto"/>
      </w:pPr>
      <w:r>
        <w:separator/>
      </w:r>
    </w:p>
  </w:endnote>
  <w:endnote w:type="continuationSeparator" w:id="0">
    <w:p w14:paraId="123147D4" w14:textId="77777777" w:rsidR="00277BCE" w:rsidRDefault="00277BCE" w:rsidP="00B346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EC7AA" w14:textId="77777777" w:rsidR="00B34629" w:rsidRPr="00B34629" w:rsidRDefault="00B34629" w:rsidP="00B34629">
    <w:pPr>
      <w:pStyle w:val="Footer"/>
      <w:pBdr>
        <w:top w:val="thinThickSmallGap" w:sz="24" w:space="1" w:color="823B0B"/>
      </w:pBdr>
      <w:tabs>
        <w:tab w:val="clear" w:pos="4513"/>
        <w:tab w:val="clear" w:pos="9026"/>
        <w:tab w:val="right" w:pos="9360"/>
      </w:tabs>
      <w:rPr>
        <w:rFonts w:ascii="Calibri Light" w:eastAsia="Times New Roman" w:hAnsi="Calibri Light" w:cs="Times New Roman"/>
      </w:rPr>
    </w:pPr>
    <w:r w:rsidRPr="00B34629">
      <w:rPr>
        <w:rFonts w:ascii="Calibri Light" w:eastAsia="Times New Roman" w:hAnsi="Calibri Light" w:cs="Times New Roman"/>
      </w:rPr>
      <w:t>Dept of Computer Engineering., Sardar Patel Institute of Technology, Andheri (West)</w:t>
    </w:r>
    <w:r>
      <w:rPr>
        <w:rFonts w:ascii="Calibri Light" w:eastAsia="Times New Roman" w:hAnsi="Calibri Light" w:cs="Times New Roman"/>
        <w:color w:val="FF0000"/>
      </w:rPr>
      <w:tab/>
    </w:r>
    <w:r w:rsidRPr="00B34629">
      <w:rPr>
        <w:rFonts w:ascii="Calibri Light" w:eastAsia="Times New Roman" w:hAnsi="Calibri Light" w:cs="Times New Roman"/>
        <w:color w:val="FF0000"/>
      </w:rPr>
      <w:t xml:space="preserve">Page </w:t>
    </w:r>
    <w:r w:rsidRPr="00B34629">
      <w:rPr>
        <w:rFonts w:ascii="Calibri" w:eastAsia="Times New Roman" w:hAnsi="Calibri" w:cs="Times New Roman"/>
        <w:color w:val="FF0000"/>
      </w:rPr>
      <w:fldChar w:fldCharType="begin"/>
    </w:r>
    <w:r w:rsidRPr="00D31532">
      <w:rPr>
        <w:color w:val="FF0000"/>
      </w:rPr>
      <w:instrText xml:space="preserve"> PAGE   \* MERGEFORMAT </w:instrText>
    </w:r>
    <w:r w:rsidRPr="00B34629">
      <w:rPr>
        <w:rFonts w:ascii="Calibri" w:eastAsia="Times New Roman" w:hAnsi="Calibri" w:cs="Times New Roman"/>
        <w:color w:val="FF0000"/>
      </w:rPr>
      <w:fldChar w:fldCharType="separate"/>
    </w:r>
    <w:r>
      <w:rPr>
        <w:color w:val="FF0000"/>
      </w:rPr>
      <w:t>1</w:t>
    </w:r>
    <w:r w:rsidRPr="00B34629">
      <w:rPr>
        <w:rFonts w:ascii="Calibri Light" w:eastAsia="Times New Roman" w:hAnsi="Calibri Light" w:cs="Times New Roman"/>
        <w:noProof/>
        <w:color w:val="FF0000"/>
      </w:rPr>
      <w:fldChar w:fldCharType="end"/>
    </w:r>
  </w:p>
  <w:p w14:paraId="2B8E8F3D" w14:textId="77777777" w:rsidR="00B34629" w:rsidRDefault="00B34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D7D20" w14:textId="77777777" w:rsidR="00277BCE" w:rsidRDefault="00277BCE" w:rsidP="00B34629">
      <w:pPr>
        <w:spacing w:line="240" w:lineRule="auto"/>
      </w:pPr>
      <w:r>
        <w:separator/>
      </w:r>
    </w:p>
  </w:footnote>
  <w:footnote w:type="continuationSeparator" w:id="0">
    <w:p w14:paraId="35D3892C" w14:textId="77777777" w:rsidR="00277BCE" w:rsidRDefault="00277BCE" w:rsidP="00B346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A4"/>
    <w:rsid w:val="002470B1"/>
    <w:rsid w:val="00277BCE"/>
    <w:rsid w:val="005700FF"/>
    <w:rsid w:val="00596F84"/>
    <w:rsid w:val="005F3AA4"/>
    <w:rsid w:val="00701A07"/>
    <w:rsid w:val="007E47CF"/>
    <w:rsid w:val="007E5723"/>
    <w:rsid w:val="00915CD8"/>
    <w:rsid w:val="009933A8"/>
    <w:rsid w:val="00A44771"/>
    <w:rsid w:val="00B34629"/>
    <w:rsid w:val="00B5444B"/>
    <w:rsid w:val="00BE1786"/>
    <w:rsid w:val="00CB6814"/>
    <w:rsid w:val="00E669FD"/>
    <w:rsid w:val="00F1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E1F7"/>
  <w15:chartTrackingRefBased/>
  <w15:docId w15:val="{9AA0FE26-1BC1-42A5-B29A-DD309641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  <w:style w:type="paragraph" w:styleId="Header">
    <w:name w:val="header"/>
    <w:basedOn w:val="Normal"/>
    <w:link w:val="HeaderChar"/>
    <w:uiPriority w:val="99"/>
    <w:unhideWhenUsed/>
    <w:rsid w:val="00B34629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link w:val="Header"/>
    <w:uiPriority w:val="99"/>
    <w:rsid w:val="00B34629"/>
    <w:rPr>
      <w:rFonts w:cs="Mangal"/>
      <w:color w:val="00000A"/>
      <w:sz w:val="22"/>
      <w:lang w:val="en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B34629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link w:val="Footer"/>
    <w:uiPriority w:val="99"/>
    <w:rsid w:val="00B34629"/>
    <w:rPr>
      <w:rFonts w:cs="Mangal"/>
      <w:color w:val="00000A"/>
      <w:sz w:val="22"/>
      <w:lang w:val="en" w:eastAsia="zh-CN" w:bidi="hi-IN"/>
    </w:rPr>
  </w:style>
  <w:style w:type="character" w:styleId="Hyperlink">
    <w:name w:val="Hyperlink"/>
    <w:basedOn w:val="DefaultParagraphFont"/>
    <w:uiPriority w:val="99"/>
    <w:unhideWhenUsed/>
    <w:rsid w:val="00F160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figma.com/file/7lkiKavEQ3DFPKCgB2QgQK/HMI-Experiment-1?type=design&amp;node-id=0%3A1&amp;mode=design&amp;t=28LaOgNV6S1EtdKJ-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AIML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AIML_template.dotx</Template>
  <TotalTime>71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Shabbar Sawai</cp:lastModifiedBy>
  <cp:revision>4</cp:revision>
  <dcterms:created xsi:type="dcterms:W3CDTF">2024-02-01T00:07:00Z</dcterms:created>
  <dcterms:modified xsi:type="dcterms:W3CDTF">2024-02-01T04:40:00Z</dcterms:modified>
  <dc:language>en-IN</dc:language>
</cp:coreProperties>
</file>